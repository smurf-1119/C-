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Browser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virtual void open(const char* ch) const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virtual ~Browser()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IE :public Browser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open(const char* ch) const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ch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"opened by ie"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~IE()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"~IE"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Firefox :public Browser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open(const char* ch) const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ch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"opened by Firefox"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~Firefox()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"~Firefox"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Browser* pb = new IE();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pb-&gt;open("www.microsoft.com");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pb;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pb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pb = new Firefox();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pb-&gt;open("www.firefox.com");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pb;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pb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MyString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MyString():str(NULL), length(0) {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MyString(const char* _str)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(_str)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length = strlen(_str);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 = new char[length + 1];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strcpy_s(str, length + 1, _str);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length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MyString(const MyString&amp; temp)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(str == temp.str)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 invalid_argument("Error!");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length = temp.length;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(length)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 = new char[length + 1];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strcpy_s(str, length + 1, temp.str);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MyString&amp; operator=(const MyString&amp; temp)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length = temp.length;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(str == temp.str)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*this;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delete[] str;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(length)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 = new char[length + 1];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strcpy_s(str, length + 1, temp.str);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MyString&amp; operator+=(const MyString&amp; temp)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char* temp2;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len = length + temp.length;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temp2 = new char[len + 1];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strcpy_s(temp2, length + 1, 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strcat_s(temp2, len + 1, temp.str);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delete[] str;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 = temp2;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length = len;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*this;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friend ostream&amp; operator&lt;&lt;(ostream&amp; o, const MyString&amp; temp)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 &lt;&lt; temp.str;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~MyString()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delete[] str;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char* str;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length;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MyString s1("Hello,");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MyString s2(s1);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MyString s3("SEU!");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MyString s4;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s4 = s3;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s2 += s4;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s1 &lt;&lt; endl &lt;&lt; s2 &lt;&lt; endl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&lt;&lt; s3 &lt;&lt; endl &lt;&lt; s4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#include&lt;fstream&gt;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#include&lt;iomanip&gt;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#include&lt;vector&gt;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#include&lt;algorithm&gt;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Person() :name(NULL), number(NULL)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Person(const char* _name, const char* _number)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(_name)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len = strlen(_name);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 = new char[len + 1];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strcpy_s(name, len + 1, _name);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(_number)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len = strlen(_number);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number = new char[len + 1];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strcpy_s(number, len + 1, _number);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number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setName(const char* _name)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delete[]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(_name)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len = strlen(_name);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 = new char[len + 1];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strcpy_s(name, len + 1, _name);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char* getName() const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setNumber(const char* _number)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(number)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delete[] number;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(_number)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len = strlen(_number);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number = new char[len + 1];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strcpy_s(number, len + 1, _number);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number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char* getNumber() const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number;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display() const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"Name: " &lt;&lt; name &lt;&lt; ", Tel " &lt;&lt; number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operator&lt;(const Person&amp; 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name &lt; p.name;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char*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char* number;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Contacts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Contacts()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fstream read_file("contacts.txt", ios::in);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(!read_file)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 invalid_argument("OPEN ERROR!");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char* name,* number;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 = new char[15];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number = new char[15];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(read_file &gt;&gt; name &gt;&gt; number)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Person person(name, number);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PersonList.push_back(person);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delete[]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delete[] number;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 = new char[15];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number = new char[15];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input()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char* name,* number;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 = new char[15];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number = new char[15];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"Please input name: 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 &gt;&gt;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"Please input number: 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 &gt;&gt; number;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Person person(name, number);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PersonList.push_back(person);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fstream write_file("contacts.txt", ios::out | ios::trunc);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(!write_file)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 invalid_argument("OPEN ERROR!");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int(PersonList.size());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write_file &lt;&lt; PersonList[i].getName() &lt;&lt; " " &lt;&lt; PersonList[i].getNumber()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write_file.close();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del(const char* 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index =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int(PersonList.size());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(*name == *PersonList[i].getName())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index =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"Find " &lt;&lt; name &lt;&lt; "successfully"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(index &gt;=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vector&lt;Person&gt; 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int(PersonList.size());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(i != index)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temp.push_back(PersonList[i]);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PersonList = 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fstream write_file("contacts.txt", ios::out | ios::trunc);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(!write_file)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 invalid_argument("OPEN ERROR!");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int(PersonList.size());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write_file &lt;&lt; PersonList[i].getName() &lt;&lt; " " &lt;&lt; PersonList[i].getNumber()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write_file.close();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"Name: " &lt;&lt; name &lt;&lt; " doesn't exit!"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modify(const char* 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index =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int(PersonList.size());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(*name == *PersonList[i].getName())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index =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"Find " &lt;&lt; name &lt;&lt; "successfully"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(index &gt;=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fstream write_file("contacts.txt", ios::out | ios::trunc);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(!write_file)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 invalid_argument("OPEN ERROR!");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char* number;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number = new char[15];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"Please input number"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 &gt;&gt; number;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PersonList[index].setNumber(number);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delete[] number;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int(PersonList.size());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write_file &lt;&lt; PersonList[i].getName() &lt;&lt; " " &lt;&lt; PersonList[i].getNumber()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write_file.close();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"Name: " &lt;&lt; name &lt;&lt; " doesn't exit!"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display()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sort(PersonList.begin(),PersonList.end());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int(PersonList.size());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PersonList[i].display();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vector&lt;Person&gt; PersonList;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Contacts info;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flag;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char*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"1 - display all  person information sorted by name\n"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&lt;&lt; "2 - input a new person's information\n"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&lt;&lt; "3 - delet a person's information specified by name\n"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&lt;&lt; "4 - modify a person's mobile phone number specified by name\n"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&lt;&lt; "5 - exit the system"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 &gt;&gt; flag;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 (flag)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info.display();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info.input();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"Please input the name you want to delete: 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 = new char[15];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 &gt;&gt;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info.del(name);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delete[]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4: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"Please input the name you want to modify: 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 = new char[15];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 &gt;&gt;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info.modify(name);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delete[]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5: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F23153"/>
    <w:rsid w:val="30F2315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2021-06-28T04:09:00Z</dcterms:created>
  <dc:creator>永燃的瞳术师</dc:creator>
  <cp:lastModifiedBy>永燃的瞳术师</cp:lastModifiedBy>
  <dcterms:modified xsi:type="dcterms:W3CDTF">2021-06-28T04:10:43Z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